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433BB" w14:textId="77777777" w:rsidR="006C14E4" w:rsidRDefault="009A6398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Questionnaire : La pratique sportive</w:t>
      </w:r>
    </w:p>
    <w:p w14:paraId="00E15E9C" w14:textId="77777777" w:rsidR="006C14E4" w:rsidRDefault="009A6398">
      <w:pPr>
        <w:rPr>
          <w:sz w:val="20"/>
          <w:szCs w:val="20"/>
        </w:rPr>
      </w:pPr>
      <w:r>
        <w:rPr>
          <w:sz w:val="20"/>
          <w:szCs w:val="20"/>
        </w:rPr>
        <w:t xml:space="preserve">Bonjour, je suis en </w:t>
      </w:r>
      <w:r w:rsidRPr="00A810A3">
        <w:rPr>
          <w:strike/>
          <w:sz w:val="20"/>
          <w:szCs w:val="20"/>
        </w:rPr>
        <w:t>DUT Informatique</w:t>
      </w:r>
      <w:r>
        <w:rPr>
          <w:sz w:val="20"/>
          <w:szCs w:val="20"/>
        </w:rPr>
        <w:t xml:space="preserve">, et avec mon groupe nous nous intéressons à la pratique sportive, </w:t>
      </w:r>
      <w:r w:rsidRPr="009A6398">
        <w:rPr>
          <w:strike/>
          <w:sz w:val="20"/>
          <w:szCs w:val="20"/>
        </w:rPr>
        <w:t>phénomène grandissant de notre société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Auriez-vous quelques minutes à nous accorder afin de répondre à notre enquête anonyme ?</w:t>
      </w:r>
    </w:p>
    <w:p w14:paraId="60F739B2" w14:textId="77777777" w:rsidR="00000000" w:rsidRDefault="009A6398">
      <w:pPr>
        <w:sectPr w:rsidR="00000000">
          <w:footerReference w:type="default" r:id="rId7"/>
          <w:pgSz w:w="11906" w:h="16838"/>
          <w:pgMar w:top="851" w:right="1417" w:bottom="1417" w:left="1417" w:header="720" w:footer="720" w:gutter="0"/>
          <w:cols w:space="720"/>
        </w:sectPr>
      </w:pPr>
    </w:p>
    <w:p w14:paraId="076D5642" w14:textId="77777777" w:rsidR="006C14E4" w:rsidRDefault="009A6398">
      <w:pPr>
        <w:spacing w:after="0"/>
        <w:rPr>
          <w:b/>
          <w:bCs/>
          <w:sz w:val="20"/>
          <w:szCs w:val="24"/>
          <w:u w:val="single"/>
        </w:rPr>
      </w:pPr>
      <w:r>
        <w:rPr>
          <w:b/>
          <w:bCs/>
          <w:sz w:val="20"/>
          <w:szCs w:val="24"/>
          <w:u w:val="single"/>
        </w:rPr>
        <w:t>I. La pratique</w:t>
      </w:r>
    </w:p>
    <w:p w14:paraId="0892D2D5" w14:textId="77777777" w:rsidR="006C14E4" w:rsidRDefault="009A6398">
      <w:pPr>
        <w:spacing w:before="80" w:after="0"/>
      </w:pPr>
      <w:r>
        <w:rPr>
          <w:b/>
          <w:bCs/>
          <w:sz w:val="16"/>
          <w:szCs w:val="20"/>
        </w:rPr>
        <w:t>Q1)</w:t>
      </w: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commentRangeStart w:id="0"/>
      <w:r>
        <w:rPr>
          <w:rFonts w:cs="Calibri"/>
          <w:b/>
          <w:bCs/>
          <w:color w:val="000000"/>
          <w:sz w:val="18"/>
        </w:rPr>
        <w:t>Au cours du dernier mois, avez-vous eu une activité sportive ?</w:t>
      </w:r>
    </w:p>
    <w:p w14:paraId="03AEF958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Oui</w:t>
      </w:r>
    </w:p>
    <w:p w14:paraId="6AA04EC7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Non (fin de l’enquête)</w:t>
      </w:r>
      <w:commentRangeEnd w:id="0"/>
      <w:r>
        <w:rPr>
          <w:rStyle w:val="Marquedecommentaire"/>
        </w:rPr>
        <w:commentReference w:id="0"/>
      </w:r>
    </w:p>
    <w:p w14:paraId="22FB0FC5" w14:textId="77777777" w:rsidR="006C14E4" w:rsidRDefault="009A6398">
      <w:pPr>
        <w:spacing w:before="80" w:after="0"/>
      </w:pPr>
      <w:r>
        <w:rPr>
          <w:b/>
          <w:bCs/>
          <w:sz w:val="16"/>
          <w:szCs w:val="20"/>
        </w:rPr>
        <w:t>Q2)</w:t>
      </w: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r>
        <w:rPr>
          <w:rFonts w:cs="Calibri"/>
          <w:b/>
          <w:bCs/>
          <w:color w:val="000000"/>
          <w:sz w:val="18"/>
        </w:rPr>
        <w:t>A quelle fréquence pratiquez-vous du sport ?</w:t>
      </w:r>
    </w:p>
    <w:p w14:paraId="1498CC7D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 xml:space="preserve">Tous les </w:t>
      </w:r>
      <w:r>
        <w:rPr>
          <w:sz w:val="16"/>
          <w:szCs w:val="20"/>
        </w:rPr>
        <w:t>jours</w:t>
      </w:r>
    </w:p>
    <w:p w14:paraId="44E99BAB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Tous les 2 jours</w:t>
      </w:r>
    </w:p>
    <w:p w14:paraId="5105DB2B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commentRangeStart w:id="1"/>
      <w:r>
        <w:rPr>
          <w:sz w:val="16"/>
          <w:szCs w:val="20"/>
        </w:rPr>
        <w:t>1 à 2 fois par semaine</w:t>
      </w:r>
    </w:p>
    <w:p w14:paraId="68B5D79C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1 à plusieurs fois par semaine</w:t>
      </w:r>
      <w:commentRangeEnd w:id="1"/>
      <w:r>
        <w:rPr>
          <w:rStyle w:val="Marquedecommentaire"/>
        </w:rPr>
        <w:commentReference w:id="1"/>
      </w:r>
    </w:p>
    <w:p w14:paraId="231D7775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 xml:space="preserve">Moins souvent </w:t>
      </w:r>
    </w:p>
    <w:p w14:paraId="3C7C79AD" w14:textId="77777777" w:rsidR="006C14E4" w:rsidRDefault="009A6398">
      <w:pPr>
        <w:spacing w:before="80" w:after="0"/>
      </w:pPr>
      <w:r>
        <w:rPr>
          <w:b/>
          <w:bCs/>
          <w:sz w:val="16"/>
          <w:szCs w:val="20"/>
        </w:rPr>
        <w:t>Q3)</w:t>
      </w: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r>
        <w:rPr>
          <w:rFonts w:cs="Calibri"/>
          <w:b/>
          <w:bCs/>
          <w:color w:val="000000"/>
          <w:sz w:val="18"/>
        </w:rPr>
        <w:t>Quel type de sport pratiquez-vous ?</w:t>
      </w:r>
    </w:p>
    <w:p w14:paraId="0E54C834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Sport extrême</w:t>
      </w:r>
    </w:p>
    <w:p w14:paraId="65912B03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Sport collectif</w:t>
      </w:r>
    </w:p>
    <w:p w14:paraId="0D2BEDCE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Sport de combat</w:t>
      </w:r>
    </w:p>
    <w:p w14:paraId="694EB7E6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Sport cardio (Natation, course à pieds, vélo, etc.)</w:t>
      </w:r>
    </w:p>
    <w:p w14:paraId="0BF1D803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Gymnastique et Yoga</w:t>
      </w:r>
    </w:p>
    <w:p w14:paraId="57F89C51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Danse,</w:t>
      </w:r>
      <w:r>
        <w:rPr>
          <w:sz w:val="16"/>
          <w:szCs w:val="20"/>
        </w:rPr>
        <w:t xml:space="preserve"> Zumba, etc.</w:t>
      </w:r>
    </w:p>
    <w:p w14:paraId="7791B639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 xml:space="preserve">Exercices physiques à domicile </w:t>
      </w:r>
    </w:p>
    <w:p w14:paraId="2C08B101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Musculation</w:t>
      </w:r>
    </w:p>
    <w:p w14:paraId="647B366C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 xml:space="preserve">Autres, </w:t>
      </w:r>
      <w:commentRangeStart w:id="2"/>
      <w:r>
        <w:rPr>
          <w:sz w:val="16"/>
          <w:szCs w:val="20"/>
        </w:rPr>
        <w:t>précisez</w:t>
      </w:r>
      <w:commentRangeEnd w:id="2"/>
      <w:r>
        <w:rPr>
          <w:rStyle w:val="Marquedecommentaire"/>
        </w:rPr>
        <w:commentReference w:id="2"/>
      </w:r>
      <w:r>
        <w:rPr>
          <w:sz w:val="16"/>
          <w:szCs w:val="20"/>
        </w:rPr>
        <w:t xml:space="preserve"> : </w:t>
      </w:r>
    </w:p>
    <w:p w14:paraId="65E3BCE0" w14:textId="77777777" w:rsidR="006C14E4" w:rsidRDefault="009A6398">
      <w:pPr>
        <w:spacing w:before="80" w:after="0"/>
        <w:rPr>
          <w:b/>
          <w:bCs/>
          <w:sz w:val="20"/>
          <w:szCs w:val="24"/>
          <w:u w:val="single"/>
        </w:rPr>
      </w:pPr>
      <w:r>
        <w:rPr>
          <w:b/>
          <w:bCs/>
          <w:sz w:val="20"/>
          <w:szCs w:val="24"/>
          <w:u w:val="single"/>
        </w:rPr>
        <w:t>II. L’investissement</w:t>
      </w:r>
    </w:p>
    <w:p w14:paraId="6CD1CFF0" w14:textId="77777777" w:rsidR="006C14E4" w:rsidRDefault="009A6398">
      <w:pPr>
        <w:spacing w:before="80" w:after="0"/>
      </w:pPr>
      <w:r>
        <w:rPr>
          <w:b/>
          <w:bCs/>
          <w:sz w:val="16"/>
          <w:szCs w:val="20"/>
        </w:rPr>
        <w:t>Q4)</w:t>
      </w: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r>
        <w:rPr>
          <w:rFonts w:cs="Calibri"/>
          <w:b/>
          <w:bCs/>
          <w:color w:val="000000"/>
          <w:sz w:val="18"/>
        </w:rPr>
        <w:t>A quel(s) moment(s) de la journée pratiquez-vous du sport ?</w:t>
      </w:r>
    </w:p>
    <w:p w14:paraId="48231FF9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Le matin avant le travail</w:t>
      </w:r>
    </w:p>
    <w:p w14:paraId="068E81FB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Le soir après le travail</w:t>
      </w:r>
    </w:p>
    <w:p w14:paraId="241D2A97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Quand j’ai du temps libre</w:t>
      </w:r>
    </w:p>
    <w:p w14:paraId="0DF7A35F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 xml:space="preserve">Autres, </w:t>
      </w:r>
      <w:commentRangeStart w:id="3"/>
      <w:r>
        <w:rPr>
          <w:sz w:val="16"/>
          <w:szCs w:val="20"/>
        </w:rPr>
        <w:t>précisez</w:t>
      </w:r>
      <w:commentRangeEnd w:id="3"/>
      <w:r>
        <w:rPr>
          <w:rStyle w:val="Marquedecommentaire"/>
        </w:rPr>
        <w:commentReference w:id="3"/>
      </w:r>
      <w:r>
        <w:rPr>
          <w:sz w:val="16"/>
          <w:szCs w:val="20"/>
        </w:rPr>
        <w:t> :</w:t>
      </w:r>
    </w:p>
    <w:p w14:paraId="7043360C" w14:textId="77777777" w:rsidR="006C14E4" w:rsidRDefault="009A6398">
      <w:pPr>
        <w:spacing w:before="80" w:after="0"/>
      </w:pPr>
      <w:r>
        <w:rPr>
          <w:b/>
          <w:bCs/>
          <w:sz w:val="16"/>
          <w:szCs w:val="20"/>
        </w:rPr>
        <w:t>Q5)</w:t>
      </w: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r>
        <w:rPr>
          <w:rFonts w:cs="Calibri"/>
          <w:b/>
          <w:bCs/>
          <w:color w:val="000000"/>
          <w:sz w:val="18"/>
        </w:rPr>
        <w:t xml:space="preserve">Pour quelles </w:t>
      </w:r>
      <w:commentRangeStart w:id="4"/>
      <w:r>
        <w:rPr>
          <w:rFonts w:cs="Calibri"/>
          <w:b/>
          <w:bCs/>
          <w:color w:val="000000"/>
          <w:sz w:val="18"/>
        </w:rPr>
        <w:t>raisons</w:t>
      </w:r>
      <w:commentRangeEnd w:id="4"/>
      <w:r>
        <w:rPr>
          <w:rStyle w:val="Marquedecommentaire"/>
        </w:rPr>
        <w:commentReference w:id="4"/>
      </w:r>
      <w:r>
        <w:rPr>
          <w:rFonts w:cs="Calibri"/>
          <w:b/>
          <w:bCs/>
          <w:color w:val="000000"/>
          <w:sz w:val="18"/>
        </w:rPr>
        <w:t xml:space="preserve"> ?</w:t>
      </w:r>
    </w:p>
    <w:p w14:paraId="5D7D4F96" w14:textId="77777777" w:rsidR="006C14E4" w:rsidRDefault="009A6398">
      <w:pPr>
        <w:spacing w:after="0"/>
        <w:rPr>
          <w:sz w:val="16"/>
          <w:szCs w:val="20"/>
        </w:rPr>
      </w:pPr>
      <w:r>
        <w:rPr>
          <w:sz w:val="16"/>
          <w:szCs w:val="20"/>
        </w:rPr>
        <w:t>______________________________________________</w:t>
      </w:r>
    </w:p>
    <w:p w14:paraId="2B63169E" w14:textId="77777777" w:rsidR="006C14E4" w:rsidRDefault="009A6398">
      <w:pPr>
        <w:spacing w:after="0"/>
        <w:rPr>
          <w:sz w:val="16"/>
          <w:szCs w:val="20"/>
        </w:rPr>
      </w:pPr>
      <w:r>
        <w:rPr>
          <w:sz w:val="16"/>
          <w:szCs w:val="20"/>
        </w:rPr>
        <w:t>______________________________________________</w:t>
      </w:r>
    </w:p>
    <w:p w14:paraId="13677F2C" w14:textId="77777777" w:rsidR="006C14E4" w:rsidRDefault="009A6398">
      <w:pPr>
        <w:spacing w:before="80" w:after="0"/>
      </w:pPr>
      <w:r>
        <w:rPr>
          <w:b/>
          <w:bCs/>
          <w:sz w:val="16"/>
          <w:szCs w:val="20"/>
        </w:rPr>
        <w:t>Q6)</w:t>
      </w: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r>
        <w:rPr>
          <w:rFonts w:cs="Calibri"/>
          <w:b/>
          <w:bCs/>
          <w:color w:val="000000"/>
          <w:sz w:val="18"/>
        </w:rPr>
        <w:t>A quel endroit pratiquez-vous du sport ?</w:t>
      </w:r>
    </w:p>
    <w:p w14:paraId="04867150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 xml:space="preserve">A </w:t>
      </w:r>
      <w:commentRangeStart w:id="5"/>
      <w:r>
        <w:rPr>
          <w:sz w:val="16"/>
          <w:szCs w:val="20"/>
        </w:rPr>
        <w:t>l’extérieur</w:t>
      </w:r>
      <w:commentRangeEnd w:id="5"/>
      <w:r>
        <w:rPr>
          <w:rStyle w:val="Marquedecommentaire"/>
        </w:rPr>
        <w:commentReference w:id="5"/>
      </w:r>
    </w:p>
    <w:p w14:paraId="34B5B1A0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A la maison</w:t>
      </w:r>
    </w:p>
    <w:p w14:paraId="396C1D5E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A un endroit spécifique (piscine, stade, …)</w:t>
      </w:r>
    </w:p>
    <w:p w14:paraId="03AF7B9D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Autres, p</w:t>
      </w:r>
      <w:r>
        <w:rPr>
          <w:sz w:val="16"/>
          <w:szCs w:val="20"/>
        </w:rPr>
        <w:t>récisez :</w:t>
      </w:r>
    </w:p>
    <w:p w14:paraId="7E25EF0D" w14:textId="77777777" w:rsidR="006C14E4" w:rsidRDefault="009A6398">
      <w:pPr>
        <w:spacing w:before="80" w:after="0"/>
      </w:pPr>
      <w:r>
        <w:rPr>
          <w:b/>
          <w:bCs/>
          <w:sz w:val="16"/>
          <w:szCs w:val="20"/>
        </w:rPr>
        <w:t>Q7)</w:t>
      </w: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r>
        <w:rPr>
          <w:rFonts w:cs="Calibri"/>
          <w:b/>
          <w:bCs/>
          <w:color w:val="000000"/>
          <w:sz w:val="18"/>
        </w:rPr>
        <w:t>Est-ce que la pratique sportive a influencé votre alimentation ?</w:t>
      </w:r>
    </w:p>
    <w:p w14:paraId="1050CEB2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commentRangeStart w:id="6"/>
      <w:r>
        <w:rPr>
          <w:sz w:val="16"/>
          <w:szCs w:val="20"/>
        </w:rPr>
        <w:t>Oui</w:t>
      </w:r>
      <w:commentRangeEnd w:id="6"/>
      <w:r>
        <w:rPr>
          <w:rStyle w:val="Marquedecommentaire"/>
        </w:rPr>
        <w:commentReference w:id="6"/>
      </w:r>
    </w:p>
    <w:p w14:paraId="071637A4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Non</w:t>
      </w:r>
    </w:p>
    <w:p w14:paraId="7A615229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J’essaie</w:t>
      </w:r>
    </w:p>
    <w:p w14:paraId="0299E8F5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 xml:space="preserve">Je ne sais pas </w:t>
      </w:r>
    </w:p>
    <w:p w14:paraId="658AAE6E" w14:textId="77777777" w:rsidR="006C14E4" w:rsidRDefault="009A6398">
      <w:pPr>
        <w:spacing w:before="80" w:after="0"/>
      </w:pPr>
      <w:r>
        <w:rPr>
          <w:b/>
          <w:bCs/>
          <w:sz w:val="16"/>
          <w:szCs w:val="20"/>
        </w:rPr>
        <w:t>Q8)</w:t>
      </w: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r>
        <w:rPr>
          <w:rFonts w:cs="Calibri"/>
          <w:b/>
          <w:bCs/>
          <w:color w:val="000000"/>
          <w:sz w:val="18"/>
        </w:rPr>
        <w:t>Faites-vous partie d’un club (ou d’une association sportive ?</w:t>
      </w:r>
    </w:p>
    <w:p w14:paraId="1452B158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Oui</w:t>
      </w:r>
    </w:p>
    <w:p w14:paraId="436A3F5B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Non</w:t>
      </w:r>
    </w:p>
    <w:p w14:paraId="5E0D5D59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commentRangeStart w:id="7"/>
      <w:r>
        <w:rPr>
          <w:sz w:val="16"/>
          <w:szCs w:val="20"/>
        </w:rPr>
        <w:t>Autres</w:t>
      </w:r>
      <w:commentRangeEnd w:id="7"/>
      <w:r>
        <w:rPr>
          <w:rStyle w:val="Marquedecommentaire"/>
        </w:rPr>
        <w:commentReference w:id="7"/>
      </w:r>
      <w:r>
        <w:rPr>
          <w:sz w:val="16"/>
          <w:szCs w:val="20"/>
        </w:rPr>
        <w:t>, précisez :</w:t>
      </w:r>
    </w:p>
    <w:p w14:paraId="41C310A0" w14:textId="77777777" w:rsidR="006C14E4" w:rsidRDefault="009A6398">
      <w:pPr>
        <w:spacing w:before="80" w:after="0"/>
      </w:pPr>
      <w:r>
        <w:rPr>
          <w:b/>
          <w:bCs/>
          <w:sz w:val="16"/>
          <w:szCs w:val="20"/>
        </w:rPr>
        <w:t>Q9)</w:t>
      </w: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r>
        <w:rPr>
          <w:rFonts w:cs="Calibri"/>
          <w:b/>
          <w:bCs/>
          <w:color w:val="000000"/>
          <w:sz w:val="18"/>
        </w:rPr>
        <w:t>En moyenne, quel budget annuel consacrez-vous à</w:t>
      </w:r>
      <w:r>
        <w:rPr>
          <w:rFonts w:cs="Calibri"/>
          <w:b/>
          <w:bCs/>
          <w:color w:val="000000"/>
          <w:sz w:val="18"/>
        </w:rPr>
        <w:t xml:space="preserve"> votre pratique sportive (Transports, matériel, abonnement, …) ?</w:t>
      </w:r>
    </w:p>
    <w:p w14:paraId="7361962D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Moins de 50 euros</w:t>
      </w:r>
    </w:p>
    <w:p w14:paraId="01CB2434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Entre 50 et 100 euros (compris)</w:t>
      </w:r>
    </w:p>
    <w:p w14:paraId="69388913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Entre 100 et 250 euros (compris)</w:t>
      </w:r>
    </w:p>
    <w:p w14:paraId="38EF81DC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Entre 250 et 500 euros (compris)</w:t>
      </w:r>
    </w:p>
    <w:p w14:paraId="5755AB3D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Plus de 500 euros</w:t>
      </w:r>
    </w:p>
    <w:p w14:paraId="0C972698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 xml:space="preserve">Je ne sais pas </w:t>
      </w:r>
    </w:p>
    <w:p w14:paraId="1DB04A1F" w14:textId="77777777" w:rsidR="006C14E4" w:rsidRDefault="006C14E4">
      <w:pPr>
        <w:spacing w:before="80" w:after="0"/>
        <w:rPr>
          <w:b/>
          <w:bCs/>
          <w:sz w:val="16"/>
          <w:szCs w:val="20"/>
        </w:rPr>
      </w:pPr>
    </w:p>
    <w:p w14:paraId="0F1843E2" w14:textId="77777777" w:rsidR="006C14E4" w:rsidRDefault="006C14E4">
      <w:pPr>
        <w:spacing w:before="80" w:after="0"/>
        <w:rPr>
          <w:b/>
          <w:bCs/>
          <w:sz w:val="16"/>
          <w:szCs w:val="20"/>
        </w:rPr>
      </w:pPr>
    </w:p>
    <w:p w14:paraId="30F0E68E" w14:textId="77777777" w:rsidR="006C14E4" w:rsidRDefault="006C14E4">
      <w:pPr>
        <w:spacing w:before="80" w:after="0"/>
        <w:rPr>
          <w:b/>
          <w:bCs/>
          <w:sz w:val="16"/>
          <w:szCs w:val="20"/>
        </w:rPr>
      </w:pPr>
    </w:p>
    <w:p w14:paraId="24C9AAEE" w14:textId="77777777" w:rsidR="006C14E4" w:rsidRDefault="009A6398">
      <w:pPr>
        <w:spacing w:before="80" w:after="0"/>
      </w:pPr>
      <w:r>
        <w:rPr>
          <w:b/>
          <w:bCs/>
          <w:sz w:val="16"/>
          <w:szCs w:val="20"/>
        </w:rPr>
        <w:t>Q10)</w:t>
      </w: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r>
        <w:rPr>
          <w:rFonts w:cs="Calibri"/>
          <w:b/>
          <w:bCs/>
          <w:color w:val="000000"/>
          <w:sz w:val="18"/>
        </w:rPr>
        <w:t xml:space="preserve">Avez-vous déjà participé à des </w:t>
      </w:r>
      <w:r>
        <w:rPr>
          <w:rFonts w:cs="Calibri"/>
          <w:b/>
          <w:bCs/>
          <w:color w:val="000000"/>
          <w:sz w:val="18"/>
        </w:rPr>
        <w:t>compétitions ?</w:t>
      </w:r>
    </w:p>
    <w:p w14:paraId="67AF4207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Oui</w:t>
      </w:r>
    </w:p>
    <w:p w14:paraId="4984F104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Non</w:t>
      </w:r>
    </w:p>
    <w:p w14:paraId="0C1F0491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commentRangeStart w:id="8"/>
      <w:r>
        <w:rPr>
          <w:sz w:val="16"/>
          <w:szCs w:val="20"/>
        </w:rPr>
        <w:t>Dans un avenir proche</w:t>
      </w:r>
      <w:commentRangeEnd w:id="8"/>
      <w:r>
        <w:rPr>
          <w:rStyle w:val="Marquedecommentaire"/>
        </w:rPr>
        <w:commentReference w:id="8"/>
      </w:r>
    </w:p>
    <w:p w14:paraId="1CFEE78C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Autres, précisez :</w:t>
      </w:r>
    </w:p>
    <w:p w14:paraId="7A05BA86" w14:textId="77777777" w:rsidR="006C14E4" w:rsidRDefault="009A6398">
      <w:pPr>
        <w:spacing w:before="80" w:after="0"/>
        <w:rPr>
          <w:b/>
          <w:bCs/>
          <w:sz w:val="20"/>
          <w:szCs w:val="24"/>
          <w:u w:val="single"/>
        </w:rPr>
      </w:pPr>
      <w:r>
        <w:rPr>
          <w:b/>
          <w:bCs/>
          <w:sz w:val="20"/>
          <w:szCs w:val="24"/>
          <w:u w:val="single"/>
        </w:rPr>
        <w:t>III. Les motivations</w:t>
      </w:r>
    </w:p>
    <w:p w14:paraId="48D1B09F" w14:textId="77777777" w:rsidR="006C14E4" w:rsidRDefault="009A6398">
      <w:pPr>
        <w:spacing w:before="80" w:after="0"/>
      </w:pPr>
      <w:r>
        <w:rPr>
          <w:b/>
          <w:bCs/>
          <w:sz w:val="16"/>
          <w:szCs w:val="20"/>
        </w:rPr>
        <w:t>Q11)</w:t>
      </w: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r>
        <w:rPr>
          <w:rFonts w:cs="Calibri"/>
          <w:b/>
          <w:bCs/>
          <w:color w:val="000000"/>
          <w:sz w:val="18"/>
        </w:rPr>
        <w:t>Pour quelles raisons pratiquez-vous du sport ?</w:t>
      </w:r>
    </w:p>
    <w:p w14:paraId="2F71AD0A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Pour me changer les idées (améliorer ma santé mentale)</w:t>
      </w:r>
    </w:p>
    <w:p w14:paraId="370813FA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Pour me tenir en bonne santé</w:t>
      </w:r>
    </w:p>
    <w:p w14:paraId="4BF33244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Pour améliorer ma condition physiqu</w:t>
      </w:r>
      <w:r>
        <w:rPr>
          <w:sz w:val="16"/>
          <w:szCs w:val="20"/>
        </w:rPr>
        <w:t>e</w:t>
      </w:r>
    </w:p>
    <w:p w14:paraId="4BDC2961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Pour faire des compétitions (Je suis un athlète)</w:t>
      </w:r>
    </w:p>
    <w:p w14:paraId="582C3D70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Autres, précisez :</w:t>
      </w:r>
    </w:p>
    <w:p w14:paraId="343DCB4E" w14:textId="77777777" w:rsidR="006C14E4" w:rsidRDefault="009A6398">
      <w:pPr>
        <w:spacing w:before="80" w:after="0"/>
      </w:pPr>
      <w:r>
        <w:rPr>
          <w:b/>
          <w:bCs/>
          <w:sz w:val="16"/>
          <w:szCs w:val="20"/>
        </w:rPr>
        <w:t>Q12)</w:t>
      </w: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r>
        <w:rPr>
          <w:rFonts w:cs="Calibri"/>
          <w:b/>
          <w:bCs/>
          <w:color w:val="000000"/>
          <w:sz w:val="18"/>
        </w:rPr>
        <w:t>Pour quel(s) aspect(s) de votre condition physique pratiquez-vous du sport ?</w:t>
      </w:r>
    </w:p>
    <w:p w14:paraId="41AD2C1A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Développer ma masse musculaire</w:t>
      </w:r>
    </w:p>
    <w:p w14:paraId="2B81C733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Améliorer mon endurance</w:t>
      </w:r>
    </w:p>
    <w:p w14:paraId="2CC3BCA1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Entretenir ma condition physique actuelle</w:t>
      </w:r>
    </w:p>
    <w:p w14:paraId="6C2842CE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Autres,</w:t>
      </w:r>
      <w:r>
        <w:rPr>
          <w:sz w:val="16"/>
          <w:szCs w:val="20"/>
        </w:rPr>
        <w:t xml:space="preserve"> précisez :</w:t>
      </w:r>
    </w:p>
    <w:p w14:paraId="5F97BC44" w14:textId="77777777" w:rsidR="006C14E4" w:rsidRDefault="009A6398">
      <w:pPr>
        <w:spacing w:before="80" w:after="0"/>
      </w:pPr>
      <w:r>
        <w:rPr>
          <w:b/>
          <w:bCs/>
          <w:sz w:val="16"/>
          <w:szCs w:val="20"/>
        </w:rPr>
        <w:t>Q13)</w:t>
      </w: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r>
        <w:rPr>
          <w:rFonts w:cs="Calibri"/>
          <w:b/>
          <w:bCs/>
          <w:color w:val="000000"/>
          <w:sz w:val="18"/>
        </w:rPr>
        <w:t xml:space="preserve">Pour quel(s) aspect(s) mental pratiquez-vous du </w:t>
      </w:r>
      <w:commentRangeStart w:id="9"/>
      <w:r>
        <w:rPr>
          <w:rFonts w:cs="Calibri"/>
          <w:b/>
          <w:bCs/>
          <w:color w:val="000000"/>
          <w:sz w:val="18"/>
        </w:rPr>
        <w:t>sport</w:t>
      </w:r>
      <w:commentRangeEnd w:id="9"/>
      <w:r>
        <w:rPr>
          <w:rStyle w:val="Marquedecommentaire"/>
        </w:rPr>
        <w:commentReference w:id="9"/>
      </w:r>
      <w:r>
        <w:rPr>
          <w:rFonts w:cs="Calibri"/>
          <w:b/>
          <w:bCs/>
          <w:color w:val="000000"/>
          <w:sz w:val="18"/>
        </w:rPr>
        <w:t xml:space="preserve"> ?</w:t>
      </w:r>
    </w:p>
    <w:p w14:paraId="5B1E580A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Pour soulager mon stress</w:t>
      </w:r>
    </w:p>
    <w:p w14:paraId="36246195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Pour renforcer ma force mentale</w:t>
      </w:r>
    </w:p>
    <w:p w14:paraId="2CC064D3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Pour augmenter ma confiance en moi</w:t>
      </w:r>
    </w:p>
    <w:p w14:paraId="6BE8C85E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Pour améliorer ma concentration</w:t>
      </w:r>
    </w:p>
    <w:p w14:paraId="5C5BB68F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Pour me relaxer et me détendre</w:t>
      </w:r>
    </w:p>
    <w:p w14:paraId="457761E4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Autres, précisez :</w:t>
      </w:r>
    </w:p>
    <w:p w14:paraId="0FF34EC8" w14:textId="77777777" w:rsidR="006C14E4" w:rsidRDefault="009A6398">
      <w:pPr>
        <w:spacing w:before="80" w:after="0"/>
        <w:rPr>
          <w:b/>
          <w:bCs/>
          <w:sz w:val="20"/>
          <w:szCs w:val="24"/>
          <w:u w:val="single"/>
        </w:rPr>
      </w:pPr>
      <w:r>
        <w:rPr>
          <w:b/>
          <w:bCs/>
          <w:sz w:val="20"/>
          <w:szCs w:val="24"/>
          <w:u w:val="single"/>
        </w:rPr>
        <w:t xml:space="preserve">IV. </w:t>
      </w:r>
      <w:r>
        <w:rPr>
          <w:b/>
          <w:bCs/>
          <w:sz w:val="20"/>
          <w:szCs w:val="24"/>
          <w:u w:val="single"/>
        </w:rPr>
        <w:t xml:space="preserve">Informations personnelles </w:t>
      </w:r>
    </w:p>
    <w:p w14:paraId="0422182A" w14:textId="77777777" w:rsidR="006C14E4" w:rsidRDefault="009A6398">
      <w:pPr>
        <w:spacing w:before="80" w:after="0"/>
      </w:pPr>
      <w:r>
        <w:rPr>
          <w:b/>
          <w:bCs/>
          <w:sz w:val="16"/>
          <w:szCs w:val="20"/>
        </w:rPr>
        <w:t>Q14)</w:t>
      </w: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r>
        <w:rPr>
          <w:rFonts w:cs="Calibri"/>
          <w:b/>
          <w:bCs/>
          <w:color w:val="000000"/>
          <w:sz w:val="18"/>
        </w:rPr>
        <w:t>Quel est votre sexe ?</w:t>
      </w:r>
    </w:p>
    <w:p w14:paraId="2B05BE01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Homme</w:t>
      </w:r>
    </w:p>
    <w:p w14:paraId="1656EF6D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Femme</w:t>
      </w:r>
    </w:p>
    <w:p w14:paraId="202BF1E1" w14:textId="77777777" w:rsidR="006C14E4" w:rsidRPr="009A6398" w:rsidRDefault="009A6398">
      <w:pPr>
        <w:pStyle w:val="Paragraphedeliste"/>
        <w:numPr>
          <w:ilvl w:val="0"/>
          <w:numId w:val="1"/>
        </w:numPr>
        <w:spacing w:after="0"/>
        <w:rPr>
          <w:strike/>
          <w:sz w:val="16"/>
          <w:szCs w:val="20"/>
        </w:rPr>
      </w:pPr>
      <w:r w:rsidRPr="009A6398">
        <w:rPr>
          <w:strike/>
          <w:sz w:val="16"/>
          <w:szCs w:val="20"/>
        </w:rPr>
        <w:t xml:space="preserve">Autres, précisez : </w:t>
      </w:r>
    </w:p>
    <w:p w14:paraId="50EB10F1" w14:textId="77777777" w:rsidR="006C14E4" w:rsidRPr="009A6398" w:rsidRDefault="009A6398">
      <w:pPr>
        <w:pStyle w:val="Paragraphedeliste"/>
        <w:numPr>
          <w:ilvl w:val="0"/>
          <w:numId w:val="1"/>
        </w:numPr>
        <w:spacing w:after="0"/>
        <w:rPr>
          <w:strike/>
          <w:sz w:val="16"/>
          <w:szCs w:val="20"/>
        </w:rPr>
      </w:pPr>
      <w:r w:rsidRPr="009A6398">
        <w:rPr>
          <w:strike/>
          <w:sz w:val="16"/>
          <w:szCs w:val="20"/>
        </w:rPr>
        <w:t xml:space="preserve">Je préfère ne pas répondre </w:t>
      </w:r>
    </w:p>
    <w:p w14:paraId="64F5BCF9" w14:textId="77777777" w:rsidR="006C14E4" w:rsidRDefault="009A6398">
      <w:pPr>
        <w:spacing w:before="80" w:after="0"/>
      </w:pPr>
      <w:r>
        <w:rPr>
          <w:b/>
          <w:bCs/>
          <w:sz w:val="16"/>
          <w:szCs w:val="20"/>
        </w:rPr>
        <w:t>Q15)</w:t>
      </w: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r>
        <w:rPr>
          <w:rFonts w:cs="Calibri"/>
          <w:b/>
          <w:bCs/>
          <w:color w:val="000000"/>
          <w:sz w:val="18"/>
        </w:rPr>
        <w:t>Quel âge avez-vous ?</w:t>
      </w:r>
    </w:p>
    <w:p w14:paraId="425F8AFA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 xml:space="preserve">Moins 15 </w:t>
      </w:r>
      <w:commentRangeStart w:id="10"/>
      <w:r>
        <w:rPr>
          <w:sz w:val="16"/>
          <w:szCs w:val="20"/>
        </w:rPr>
        <w:t>ans</w:t>
      </w:r>
      <w:commentRangeEnd w:id="10"/>
      <w:r>
        <w:rPr>
          <w:rStyle w:val="Marquedecommentaire"/>
        </w:rPr>
        <w:commentReference w:id="10"/>
      </w:r>
      <w:r>
        <w:rPr>
          <w:sz w:val="16"/>
          <w:szCs w:val="20"/>
        </w:rPr>
        <w:t xml:space="preserve"> </w:t>
      </w:r>
    </w:p>
    <w:p w14:paraId="66636F96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 xml:space="preserve">De 16 à 29 ans </w:t>
      </w:r>
    </w:p>
    <w:p w14:paraId="0FBCB45F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 xml:space="preserve">De 30 à 49 ans </w:t>
      </w:r>
    </w:p>
    <w:p w14:paraId="5560630C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 xml:space="preserve">De 50 à 64 ans </w:t>
      </w:r>
    </w:p>
    <w:p w14:paraId="6DC4A896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65 et plus</w:t>
      </w:r>
    </w:p>
    <w:p w14:paraId="2C846B8B" w14:textId="77777777" w:rsidR="006C14E4" w:rsidRDefault="009A6398">
      <w:pPr>
        <w:spacing w:before="80" w:after="0"/>
      </w:pPr>
      <w:r>
        <w:rPr>
          <w:b/>
          <w:bCs/>
          <w:sz w:val="16"/>
          <w:szCs w:val="20"/>
        </w:rPr>
        <w:t>Q16)</w:t>
      </w: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r>
        <w:rPr>
          <w:rFonts w:cs="Calibri"/>
          <w:b/>
          <w:bCs/>
          <w:color w:val="000000"/>
          <w:sz w:val="18"/>
        </w:rPr>
        <w:t>En moyenne, quels sont vos revenus ann</w:t>
      </w:r>
      <w:r>
        <w:rPr>
          <w:rFonts w:cs="Calibri"/>
          <w:b/>
          <w:bCs/>
          <w:color w:val="000000"/>
          <w:sz w:val="18"/>
        </w:rPr>
        <w:t>uels ?</w:t>
      </w:r>
    </w:p>
    <w:p w14:paraId="6F1E8072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Moins de 15 000 euros</w:t>
      </w:r>
    </w:p>
    <w:p w14:paraId="0032842A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Entre 15 000 et 25 000 euros (compris)</w:t>
      </w:r>
    </w:p>
    <w:p w14:paraId="2D04DE5B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Entre 25 000 et 40 000 euros (</w:t>
      </w:r>
      <w:commentRangeStart w:id="11"/>
      <w:r>
        <w:rPr>
          <w:sz w:val="16"/>
          <w:szCs w:val="20"/>
        </w:rPr>
        <w:t>compris</w:t>
      </w:r>
      <w:commentRangeEnd w:id="11"/>
      <w:r>
        <w:rPr>
          <w:rStyle w:val="Marquedecommentaire"/>
        </w:rPr>
        <w:commentReference w:id="11"/>
      </w:r>
      <w:r>
        <w:rPr>
          <w:sz w:val="16"/>
          <w:szCs w:val="20"/>
        </w:rPr>
        <w:t>)</w:t>
      </w:r>
    </w:p>
    <w:p w14:paraId="2ED30B26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Entre 40 000 et 55 000 euros (compris)</w:t>
      </w:r>
    </w:p>
    <w:p w14:paraId="715F7A9B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Plus de 55 000 euros</w:t>
      </w:r>
    </w:p>
    <w:p w14:paraId="76EF8949" w14:textId="77777777" w:rsidR="006C14E4" w:rsidRDefault="009A6398">
      <w:pPr>
        <w:pStyle w:val="Paragraphedeliste"/>
        <w:numPr>
          <w:ilvl w:val="0"/>
          <w:numId w:val="1"/>
        </w:numPr>
        <w:spacing w:after="0"/>
        <w:rPr>
          <w:sz w:val="16"/>
          <w:szCs w:val="20"/>
        </w:rPr>
      </w:pPr>
      <w:r>
        <w:rPr>
          <w:sz w:val="16"/>
          <w:szCs w:val="20"/>
        </w:rPr>
        <w:t>Je ne sais pas</w:t>
      </w:r>
    </w:p>
    <w:p w14:paraId="5E72B4D2" w14:textId="77777777" w:rsidR="006C14E4" w:rsidRDefault="006C14E4">
      <w:pPr>
        <w:spacing w:after="0"/>
        <w:rPr>
          <w:sz w:val="16"/>
          <w:szCs w:val="20"/>
        </w:rPr>
      </w:pPr>
    </w:p>
    <w:p w14:paraId="718FCD81" w14:textId="77777777" w:rsidR="006C14E4" w:rsidRDefault="006C14E4">
      <w:pPr>
        <w:spacing w:after="0"/>
        <w:rPr>
          <w:sz w:val="16"/>
          <w:szCs w:val="20"/>
        </w:rPr>
      </w:pPr>
    </w:p>
    <w:p w14:paraId="34CBB950" w14:textId="77777777" w:rsidR="006C14E4" w:rsidRDefault="006C14E4">
      <w:pPr>
        <w:spacing w:after="0"/>
        <w:rPr>
          <w:sz w:val="16"/>
          <w:szCs w:val="20"/>
        </w:rPr>
      </w:pPr>
    </w:p>
    <w:p w14:paraId="0690F7D3" w14:textId="77777777" w:rsidR="006C14E4" w:rsidRDefault="006C14E4">
      <w:pPr>
        <w:spacing w:after="0"/>
        <w:rPr>
          <w:sz w:val="16"/>
          <w:szCs w:val="20"/>
        </w:rPr>
      </w:pPr>
    </w:p>
    <w:p w14:paraId="02801141" w14:textId="77777777" w:rsidR="006C14E4" w:rsidRDefault="006C14E4">
      <w:pPr>
        <w:spacing w:after="0"/>
        <w:rPr>
          <w:sz w:val="16"/>
          <w:szCs w:val="20"/>
        </w:rPr>
      </w:pPr>
    </w:p>
    <w:p w14:paraId="0622958D" w14:textId="77777777" w:rsidR="006C14E4" w:rsidRDefault="006C14E4">
      <w:pPr>
        <w:spacing w:after="0"/>
        <w:rPr>
          <w:sz w:val="16"/>
          <w:szCs w:val="20"/>
        </w:rPr>
      </w:pPr>
    </w:p>
    <w:p w14:paraId="77CFF8C5" w14:textId="77777777" w:rsidR="006C14E4" w:rsidRDefault="006C14E4">
      <w:pPr>
        <w:spacing w:after="0"/>
        <w:rPr>
          <w:sz w:val="16"/>
          <w:szCs w:val="20"/>
        </w:rPr>
      </w:pPr>
    </w:p>
    <w:p w14:paraId="00879765" w14:textId="77777777" w:rsidR="006C14E4" w:rsidRDefault="006C14E4">
      <w:pPr>
        <w:spacing w:after="0"/>
        <w:rPr>
          <w:sz w:val="16"/>
          <w:szCs w:val="20"/>
        </w:rPr>
      </w:pPr>
    </w:p>
    <w:p w14:paraId="6CC7AF5E" w14:textId="77777777" w:rsidR="006C14E4" w:rsidRDefault="006C14E4">
      <w:pPr>
        <w:spacing w:after="0"/>
        <w:rPr>
          <w:sz w:val="16"/>
          <w:szCs w:val="20"/>
        </w:rPr>
      </w:pPr>
    </w:p>
    <w:p w14:paraId="439F9366" w14:textId="77777777" w:rsidR="006C14E4" w:rsidRDefault="009A639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Merci d’avoir pris le temps d’avoir répondu à notre </w:t>
      </w:r>
      <w:r>
        <w:rPr>
          <w:sz w:val="20"/>
          <w:szCs w:val="20"/>
        </w:rPr>
        <w:t>questionnaire. Bonne journée.</w:t>
      </w:r>
    </w:p>
    <w:p w14:paraId="5BE684CC" w14:textId="77777777" w:rsidR="006C14E4" w:rsidRDefault="006C14E4">
      <w:pPr>
        <w:spacing w:after="0"/>
        <w:rPr>
          <w:sz w:val="16"/>
          <w:szCs w:val="20"/>
        </w:rPr>
      </w:pPr>
    </w:p>
    <w:p w14:paraId="358170A9" w14:textId="77777777" w:rsidR="006C14E4" w:rsidRDefault="006C14E4">
      <w:pPr>
        <w:spacing w:after="120"/>
        <w:rPr>
          <w:sz w:val="16"/>
          <w:szCs w:val="20"/>
        </w:rPr>
      </w:pPr>
    </w:p>
    <w:sectPr w:rsidR="006C14E4">
      <w:type w:val="continuous"/>
      <w:pgSz w:w="11906" w:h="16838"/>
      <w:pgMar w:top="851" w:right="720" w:bottom="1417" w:left="720" w:header="720" w:footer="720" w:gutter="0"/>
      <w:cols w:num="2"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mmanuelle GRAZIANO" w:date="2021-03-19T11:13:00Z" w:initials="EG">
    <w:p w14:paraId="7150AB30" w14:textId="77777777" w:rsidR="009A6398" w:rsidRDefault="009A6398">
      <w:pPr>
        <w:pStyle w:val="Commentaire"/>
      </w:pPr>
      <w:r>
        <w:rPr>
          <w:rStyle w:val="Marquedecommentaire"/>
        </w:rPr>
        <w:annotationRef/>
      </w:r>
      <w:r>
        <w:t>A reformuler dans l’intro</w:t>
      </w:r>
    </w:p>
  </w:comment>
  <w:comment w:id="1" w:author="Emmanuelle GRAZIANO [2]" w:date="2021-03-19T11:14:00Z" w:initials="EG">
    <w:p w14:paraId="3EC4512A" w14:textId="77777777" w:rsidR="009A6398" w:rsidRDefault="009A6398">
      <w:pPr>
        <w:pStyle w:val="Commentaire"/>
      </w:pPr>
      <w:r>
        <w:rPr>
          <w:rStyle w:val="Marquedecommentaire"/>
        </w:rPr>
        <w:annotationRef/>
      </w:r>
      <w:r>
        <w:t>?</w:t>
      </w:r>
    </w:p>
  </w:comment>
  <w:comment w:id="2" w:author="Emmanuelle GRAZIANO [3]" w:date="2021-03-19T11:14:00Z" w:initials="EG">
    <w:p w14:paraId="0C6A947F" w14:textId="77777777" w:rsidR="009A6398" w:rsidRDefault="009A6398">
      <w:pPr>
        <w:pStyle w:val="Commentaire"/>
      </w:pPr>
      <w:r>
        <w:rPr>
          <w:rStyle w:val="Marquedecommentaire"/>
        </w:rPr>
        <w:annotationRef/>
      </w:r>
      <w:r>
        <w:t>Ski ?</w:t>
      </w:r>
    </w:p>
  </w:comment>
  <w:comment w:id="3" w:author="Emmanuelle GRAZIANO [4]" w:date="2021-03-19T11:15:00Z" w:initials="EG">
    <w:p w14:paraId="6FCF969D" w14:textId="77777777" w:rsidR="009A6398" w:rsidRDefault="009A6398">
      <w:pPr>
        <w:pStyle w:val="Commentaire"/>
      </w:pPr>
      <w:r>
        <w:rPr>
          <w:rStyle w:val="Marquedecommentaire"/>
        </w:rPr>
        <w:annotationRef/>
      </w:r>
      <w:r>
        <w:t>Le week-end</w:t>
      </w:r>
    </w:p>
  </w:comment>
  <w:comment w:id="4" w:author="Emmanuelle GRAZIANO [5]" w:date="2021-03-19T11:15:00Z" w:initials="EG">
    <w:p w14:paraId="09D1F402" w14:textId="77777777" w:rsidR="009A6398" w:rsidRDefault="009A6398">
      <w:pPr>
        <w:pStyle w:val="Commentaire"/>
      </w:pPr>
      <w:r>
        <w:rPr>
          <w:rStyle w:val="Marquedecommentaire"/>
        </w:rPr>
        <w:annotationRef/>
      </w:r>
      <w:r>
        <w:t>Attention traitement</w:t>
      </w:r>
    </w:p>
  </w:comment>
  <w:comment w:id="5" w:author="Emmanuelle GRAZIANO [6]" w:date="2021-03-19T11:15:00Z" w:initials="EG">
    <w:p w14:paraId="568AA4A7" w14:textId="77777777" w:rsidR="009A6398" w:rsidRDefault="009A6398">
      <w:pPr>
        <w:pStyle w:val="Commentaire"/>
      </w:pPr>
      <w:r>
        <w:rPr>
          <w:rStyle w:val="Marquedecommentaire"/>
        </w:rPr>
        <w:annotationRef/>
      </w:r>
      <w:r>
        <w:t>Remontées mécaniques ?</w:t>
      </w:r>
    </w:p>
  </w:comment>
  <w:comment w:id="6" w:author="Emmanuelle GRAZIANO [7]" w:date="2021-03-19T11:16:00Z" w:initials="EG">
    <w:p w14:paraId="1FDB6FCA" w14:textId="77777777" w:rsidR="009A6398" w:rsidRDefault="009A6398">
      <w:pPr>
        <w:pStyle w:val="Commentaire"/>
      </w:pPr>
      <w:r>
        <w:rPr>
          <w:rStyle w:val="Marquedecommentaire"/>
        </w:rPr>
        <w:annotationRef/>
      </w:r>
      <w:r>
        <w:t>A reformuler</w:t>
      </w:r>
    </w:p>
  </w:comment>
  <w:comment w:id="7" w:author="Emmanuelle GRAZIANO [8]" w:date="2021-03-19T11:16:00Z" w:initials="EG">
    <w:p w14:paraId="405C590C" w14:textId="77777777" w:rsidR="009A6398" w:rsidRDefault="009A6398">
      <w:pPr>
        <w:pStyle w:val="Commentaire"/>
      </w:pPr>
      <w:r>
        <w:rPr>
          <w:rStyle w:val="Marquedecommentaire"/>
        </w:rPr>
        <w:annotationRef/>
      </w:r>
      <w:r>
        <w:t>??</w:t>
      </w:r>
    </w:p>
  </w:comment>
  <w:comment w:id="8" w:author="Emmanuelle GRAZIANO [9]" w:date="2021-03-19T11:16:00Z" w:initials="EG">
    <w:p w14:paraId="31D0F1D5" w14:textId="77777777" w:rsidR="009A6398" w:rsidRDefault="009A6398">
      <w:pPr>
        <w:pStyle w:val="Commentaire"/>
      </w:pPr>
      <w:r>
        <w:rPr>
          <w:rStyle w:val="Marquedecommentaire"/>
        </w:rPr>
        <w:annotationRef/>
      </w:r>
      <w:r>
        <w:t>A reformuler</w:t>
      </w:r>
    </w:p>
  </w:comment>
  <w:comment w:id="9" w:author="Emmanuelle GRAZIANO [10]" w:date="2021-03-19T11:17:00Z" w:initials="EG">
    <w:p w14:paraId="37DA555E" w14:textId="77777777" w:rsidR="009A6398" w:rsidRDefault="009A6398">
      <w:pPr>
        <w:pStyle w:val="Commentaire"/>
      </w:pPr>
      <w:r>
        <w:rPr>
          <w:rStyle w:val="Marquedecommentaire"/>
        </w:rPr>
        <w:annotationRef/>
      </w:r>
      <w:r>
        <w:t>Q12 et 13 afficher si ? consigne ?</w:t>
      </w:r>
    </w:p>
  </w:comment>
  <w:comment w:id="10" w:author="Emmanuelle GRAZIANO [11]" w:date="2021-03-19T11:17:00Z" w:initials="EG">
    <w:p w14:paraId="4E09BA95" w14:textId="77777777" w:rsidR="009A6398" w:rsidRDefault="009A6398">
      <w:pPr>
        <w:pStyle w:val="Commentaire"/>
      </w:pPr>
      <w:r>
        <w:rPr>
          <w:rStyle w:val="Marquedecommentaire"/>
        </w:rPr>
        <w:annotationRef/>
      </w:r>
      <w:r>
        <w:t>Ouverte numérique</w:t>
      </w:r>
    </w:p>
  </w:comment>
  <w:comment w:id="11" w:author="Emmanuelle GRAZIANO [12]" w:date="2021-03-19T11:17:00Z" w:initials="EG">
    <w:p w14:paraId="6647D240" w14:textId="77777777" w:rsidR="009A6398" w:rsidRDefault="009A6398">
      <w:pPr>
        <w:pStyle w:val="Commentaire"/>
      </w:pPr>
      <w:r>
        <w:rPr>
          <w:rStyle w:val="Marquedecommentaire"/>
        </w:rPr>
        <w:annotationRef/>
      </w:r>
      <w:r>
        <w:t xml:space="preserve">Voir </w:t>
      </w:r>
      <w:r>
        <w:t>modèle</w:t>
      </w:r>
      <w:bookmarkStart w:id="12" w:name="_GoBack"/>
      <w:bookmarkEnd w:id="1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50AB30" w15:done="0"/>
  <w15:commentEx w15:paraId="3EC4512A" w15:done="0"/>
  <w15:commentEx w15:paraId="0C6A947F" w15:done="0"/>
  <w15:commentEx w15:paraId="6FCF969D" w15:done="0"/>
  <w15:commentEx w15:paraId="09D1F402" w15:done="0"/>
  <w15:commentEx w15:paraId="568AA4A7" w15:done="0"/>
  <w15:commentEx w15:paraId="1FDB6FCA" w15:done="0"/>
  <w15:commentEx w15:paraId="405C590C" w15:done="0"/>
  <w15:commentEx w15:paraId="31D0F1D5" w15:done="0"/>
  <w15:commentEx w15:paraId="37DA555E" w15:done="0"/>
  <w15:commentEx w15:paraId="4E09BA95" w15:done="0"/>
  <w15:commentEx w15:paraId="6647D2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50AB30" w16cid:durableId="23FF05EE"/>
  <w16cid:commentId w16cid:paraId="3EC4512A" w16cid:durableId="23FF0600"/>
  <w16cid:commentId w16cid:paraId="0C6A947F" w16cid:durableId="23FF0624"/>
  <w16cid:commentId w16cid:paraId="6FCF969D" w16cid:durableId="23FF063C"/>
  <w16cid:commentId w16cid:paraId="09D1F402" w16cid:durableId="23FF0644"/>
  <w16cid:commentId w16cid:paraId="568AA4A7" w16cid:durableId="23FF065F"/>
  <w16cid:commentId w16cid:paraId="1FDB6FCA" w16cid:durableId="23FF067A"/>
  <w16cid:commentId w16cid:paraId="405C590C" w16cid:durableId="23FF0687"/>
  <w16cid:commentId w16cid:paraId="31D0F1D5" w16cid:durableId="23FF06A0"/>
  <w16cid:commentId w16cid:paraId="37DA555E" w16cid:durableId="23FF06BF"/>
  <w16cid:commentId w16cid:paraId="4E09BA95" w16cid:durableId="23FF06DD"/>
  <w16cid:commentId w16cid:paraId="6647D240" w16cid:durableId="23FF06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9BD5B" w14:textId="77777777" w:rsidR="00000000" w:rsidRDefault="009A6398">
      <w:pPr>
        <w:spacing w:after="0"/>
      </w:pPr>
      <w:r>
        <w:separator/>
      </w:r>
    </w:p>
  </w:endnote>
  <w:endnote w:type="continuationSeparator" w:id="0">
    <w:p w14:paraId="114D08F9" w14:textId="77777777" w:rsidR="00000000" w:rsidRDefault="009A63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9F1FA" w14:textId="77777777" w:rsidR="00496766" w:rsidRDefault="009A6398">
    <w:pPr>
      <w:pStyle w:val="Pieddepage"/>
    </w:pPr>
    <w:r>
      <w:t>AUCLAIR, FALCOZ, PLEBANI, QUOEX</w:t>
    </w:r>
  </w:p>
  <w:p w14:paraId="0514E169" w14:textId="77777777" w:rsidR="00496766" w:rsidRDefault="009A63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94BEA" w14:textId="77777777" w:rsidR="00000000" w:rsidRDefault="009A6398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0B74F613" w14:textId="77777777" w:rsidR="00000000" w:rsidRDefault="009A63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0409C"/>
    <w:multiLevelType w:val="multilevel"/>
    <w:tmpl w:val="A814796C"/>
    <w:lvl w:ilvl="0">
      <w:numFmt w:val="bullet"/>
      <w:lvlText w:val="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mmanuelle GRAZIANO">
    <w15:presenceInfo w15:providerId="AD" w15:userId="S-1-5-21-381116576-3279354746-565841972-47349"/>
  </w15:person>
  <w15:person w15:author="Emmanuelle GRAZIANO [2]">
    <w15:presenceInfo w15:providerId="AD" w15:userId="S-1-5-21-381116576-3279354746-565841972-47349"/>
  </w15:person>
  <w15:person w15:author="Emmanuelle GRAZIANO [3]">
    <w15:presenceInfo w15:providerId="AD" w15:userId="S-1-5-21-381116576-3279354746-565841972-47349"/>
  </w15:person>
  <w15:person w15:author="Emmanuelle GRAZIANO [4]">
    <w15:presenceInfo w15:providerId="AD" w15:userId="S-1-5-21-381116576-3279354746-565841972-47349"/>
  </w15:person>
  <w15:person w15:author="Emmanuelle GRAZIANO [5]">
    <w15:presenceInfo w15:providerId="AD" w15:userId="S-1-5-21-381116576-3279354746-565841972-47349"/>
  </w15:person>
  <w15:person w15:author="Emmanuelle GRAZIANO [6]">
    <w15:presenceInfo w15:providerId="AD" w15:userId="S-1-5-21-381116576-3279354746-565841972-47349"/>
  </w15:person>
  <w15:person w15:author="Emmanuelle GRAZIANO [7]">
    <w15:presenceInfo w15:providerId="AD" w15:userId="S-1-5-21-381116576-3279354746-565841972-47349"/>
  </w15:person>
  <w15:person w15:author="Emmanuelle GRAZIANO [8]">
    <w15:presenceInfo w15:providerId="AD" w15:userId="S-1-5-21-381116576-3279354746-565841972-47349"/>
  </w15:person>
  <w15:person w15:author="Emmanuelle GRAZIANO [9]">
    <w15:presenceInfo w15:providerId="AD" w15:userId="S-1-5-21-381116576-3279354746-565841972-47349"/>
  </w15:person>
  <w15:person w15:author="Emmanuelle GRAZIANO [10]">
    <w15:presenceInfo w15:providerId="AD" w15:userId="S-1-5-21-381116576-3279354746-565841972-47349"/>
  </w15:person>
  <w15:person w15:author="Emmanuelle GRAZIANO [11]">
    <w15:presenceInfo w15:providerId="AD" w15:userId="S-1-5-21-381116576-3279354746-565841972-47349"/>
  </w15:person>
  <w15:person w15:author="Emmanuelle GRAZIANO [12]">
    <w15:presenceInfo w15:providerId="AD" w15:userId="S-1-5-21-381116576-3279354746-565841972-473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C14E4"/>
    <w:rsid w:val="006C14E4"/>
    <w:rsid w:val="009A6398"/>
    <w:rsid w:val="00A8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65545"/>
  <w15:docId w15:val="{4DE8AD4F-EDCD-4017-8AC2-C1CEF03C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</w:style>
  <w:style w:type="character" w:styleId="Marquedecommentaire">
    <w:name w:val="annotation reference"/>
    <w:basedOn w:val="Policepardfaut"/>
    <w:uiPriority w:val="99"/>
    <w:semiHidden/>
    <w:unhideWhenUsed/>
    <w:rsid w:val="009A639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639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639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639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639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639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63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ANNECY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Plebani</dc:creator>
  <dc:description/>
  <cp:lastModifiedBy>Emmanuelle Graziano</cp:lastModifiedBy>
  <cp:revision>2</cp:revision>
  <dcterms:created xsi:type="dcterms:W3CDTF">2021-03-19T10:18:00Z</dcterms:created>
  <dcterms:modified xsi:type="dcterms:W3CDTF">2021-03-19T10:18:00Z</dcterms:modified>
</cp:coreProperties>
</file>